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37FB" w14:textId="1EC8AD1E" w:rsidR="00460D7E" w:rsidRDefault="00460D7E" w:rsidP="0031602C">
      <w:pPr>
        <w:pStyle w:val="NoSpacing"/>
        <w:tabs>
          <w:tab w:val="left" w:pos="1680"/>
        </w:tabs>
        <w:rPr>
          <w:rFonts w:ascii="Times New Roman" w:eastAsiaTheme="minorHAnsi" w:hAnsi="Times New Roman"/>
          <w:lang w:eastAsia="en-US"/>
        </w:rPr>
      </w:pPr>
    </w:p>
    <w:sdt>
      <w:sdtPr>
        <w:rPr>
          <w:rFonts w:ascii="Times New Roman" w:eastAsiaTheme="minorHAnsi" w:hAnsi="Times New Roman"/>
          <w:lang w:eastAsia="en-US"/>
        </w:rPr>
        <w:id w:val="-922412561"/>
        <w:docPartObj>
          <w:docPartGallery w:val="Cover Pages"/>
          <w:docPartUnique/>
        </w:docPartObj>
      </w:sdtPr>
      <w:sdtEndPr/>
      <w:sdtContent>
        <w:p w14:paraId="2B45D43F" w14:textId="1E7AE46F" w:rsidR="002D410E" w:rsidRDefault="002D410E" w:rsidP="0031602C">
          <w:pPr>
            <w:pStyle w:val="NoSpacing"/>
            <w:tabs>
              <w:tab w:val="left" w:pos="168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C1C638" wp14:editId="17E2E56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3B4C5FA" w14:textId="7314C76F" w:rsidR="002D410E" w:rsidRDefault="0032414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20-1-2024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5C1C638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3B4C5FA" w14:textId="7314C76F" w:rsidR="002D410E" w:rsidRDefault="0032414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20-1-2024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3A82C3" wp14:editId="44B742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EF4B0" w14:textId="57927234" w:rsidR="002D410E" w:rsidRDefault="0034222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414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Jordan Alemán Santana</w:t>
                                    </w:r>
                                  </w:sdtContent>
                                </w:sdt>
                              </w:p>
                              <w:p w14:paraId="14CDEF50" w14:textId="371484D2" w:rsidR="002D410E" w:rsidRDefault="0034222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414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desarrollo de interfaces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3A82C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C0EF4B0" w14:textId="57927234" w:rsidR="002D410E" w:rsidRDefault="0034222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2414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Jordan Alemán Santana</w:t>
                              </w:r>
                            </w:sdtContent>
                          </w:sdt>
                        </w:p>
                        <w:p w14:paraId="14CDEF50" w14:textId="371484D2" w:rsidR="002D410E" w:rsidRDefault="0034222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414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desarrollo de interfaces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7312FD" wp14:editId="6AAC4EC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0C4368" w14:textId="17F4923C" w:rsidR="002D410E" w:rsidRDefault="0034222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414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DAD 2ºDAM</w:t>
                                    </w:r>
                                  </w:sdtContent>
                                </w:sdt>
                              </w:p>
                              <w:p w14:paraId="2482C1D4" w14:textId="1277B54C" w:rsidR="002D410E" w:rsidRDefault="00342224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5C0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Azure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7312FD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F0C4368" w14:textId="17F4923C" w:rsidR="002D410E" w:rsidRDefault="0034222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2414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DAD 2ºDAM</w:t>
                              </w:r>
                            </w:sdtContent>
                          </w:sdt>
                        </w:p>
                        <w:p w14:paraId="2482C1D4" w14:textId="1277B54C" w:rsidR="002D410E" w:rsidRDefault="00342224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B5C0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Azure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1602C">
            <w:rPr>
              <w:rFonts w:ascii="Times New Roman" w:eastAsiaTheme="minorHAnsi" w:hAnsi="Times New Roman"/>
              <w:lang w:eastAsia="en-US"/>
            </w:rPr>
            <w:tab/>
          </w:r>
        </w:p>
        <w:p w14:paraId="30EC443D" w14:textId="64AE8E1F" w:rsidR="002D410E" w:rsidRDefault="002D410E">
          <w:r>
            <w:br w:type="page"/>
          </w:r>
        </w:p>
      </w:sdtContent>
    </w:sdt>
    <w:sectPr w:rsidR="002D410E" w:rsidSect="002D410E">
      <w:headerReference w:type="default" r:id="rId9"/>
      <w:footerReference w:type="default" r:id="rId10"/>
      <w:pgSz w:w="11906" w:h="16838"/>
      <w:pgMar w:top="1304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37F8F" w14:textId="77777777" w:rsidR="00342224" w:rsidRDefault="00342224" w:rsidP="002D410E">
      <w:pPr>
        <w:spacing w:before="0" w:after="0" w:line="240" w:lineRule="auto"/>
      </w:pPr>
      <w:r>
        <w:separator/>
      </w:r>
    </w:p>
  </w:endnote>
  <w:endnote w:type="continuationSeparator" w:id="0">
    <w:p w14:paraId="467A22D4" w14:textId="77777777" w:rsidR="00342224" w:rsidRDefault="00342224" w:rsidP="002D41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61597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89E0F97" w14:textId="77777777" w:rsidR="00B4572C" w:rsidRDefault="00B4572C">
            <w:pPr>
              <w:pStyle w:val="Footer"/>
              <w:jc w:val="right"/>
            </w:pPr>
            <w:r w:rsidRPr="00B4572C">
              <w:rPr>
                <w:color w:val="808080" w:themeColor="background1" w:themeShade="80"/>
              </w:rPr>
              <w:t xml:space="preserve">Página </w:t>
            </w:r>
            <w:r w:rsidRPr="00B4572C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B4572C">
              <w:rPr>
                <w:b/>
                <w:bCs/>
                <w:color w:val="808080" w:themeColor="background1" w:themeShade="80"/>
              </w:rPr>
              <w:instrText>PAGE</w:instrText>
            </w:r>
            <w:r w:rsidRPr="00B4572C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 w:rsidR="00E70DE4">
              <w:rPr>
                <w:b/>
                <w:bCs/>
                <w:noProof/>
                <w:color w:val="808080" w:themeColor="background1" w:themeShade="80"/>
              </w:rPr>
              <w:t>1</w:t>
            </w:r>
            <w:r w:rsidRPr="00B4572C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  <w:r w:rsidRPr="00B4572C">
              <w:rPr>
                <w:color w:val="808080" w:themeColor="background1" w:themeShade="80"/>
              </w:rPr>
              <w:t xml:space="preserve"> de </w:t>
            </w:r>
            <w:r w:rsidRPr="00B4572C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B4572C">
              <w:rPr>
                <w:b/>
                <w:bCs/>
                <w:color w:val="808080" w:themeColor="background1" w:themeShade="80"/>
              </w:rPr>
              <w:instrText>NUMPAGES</w:instrText>
            </w:r>
            <w:r w:rsidRPr="00B4572C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 w:rsidR="00E70DE4">
              <w:rPr>
                <w:b/>
                <w:bCs/>
                <w:noProof/>
                <w:color w:val="808080" w:themeColor="background1" w:themeShade="80"/>
              </w:rPr>
              <w:t>1</w:t>
            </w:r>
            <w:r w:rsidRPr="00B4572C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</w:p>
        </w:sdtContent>
      </w:sdt>
    </w:sdtContent>
  </w:sdt>
  <w:p w14:paraId="22C8F5CA" w14:textId="77777777" w:rsidR="00B4572C" w:rsidRDefault="00B45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DF058" w14:textId="77777777" w:rsidR="00342224" w:rsidRDefault="00342224" w:rsidP="002D410E">
      <w:pPr>
        <w:spacing w:before="0" w:after="0" w:line="240" w:lineRule="auto"/>
      </w:pPr>
      <w:r>
        <w:separator/>
      </w:r>
    </w:p>
  </w:footnote>
  <w:footnote w:type="continuationSeparator" w:id="0">
    <w:p w14:paraId="6BA14230" w14:textId="77777777" w:rsidR="00342224" w:rsidRDefault="00342224" w:rsidP="002D41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BD0F8" w14:textId="59782293" w:rsidR="002D410E" w:rsidRPr="002D410E" w:rsidRDefault="00324140">
    <w:pPr>
      <w:pStyle w:val="Header"/>
      <w:rPr>
        <w:i/>
        <w:color w:val="808080" w:themeColor="background1" w:themeShade="80"/>
      </w:rPr>
    </w:pPr>
    <w:proofErr w:type="spellStart"/>
    <w:r>
      <w:rPr>
        <w:i/>
        <w:color w:val="808080" w:themeColor="background1" w:themeShade="80"/>
      </w:rPr>
      <w:t>s</w:t>
    </w:r>
    <w:r w:rsidR="00CB5C0F">
      <w:rPr>
        <w:i/>
        <w:color w:val="808080" w:themeColor="background1" w:themeShade="80"/>
      </w:rPr>
      <w:t>l</w:t>
    </w:r>
    <w:proofErr w:type="spellEnd"/>
    <w:r w:rsidR="002D410E" w:rsidRPr="002D410E">
      <w:rPr>
        <w:i/>
        <w:color w:val="808080" w:themeColor="background1" w:themeShade="80"/>
      </w:rPr>
      <w:ptab w:relativeTo="margin" w:alignment="center" w:leader="none"/>
    </w:r>
    <w:r>
      <w:rPr>
        <w:i/>
        <w:color w:val="808080" w:themeColor="background1" w:themeShade="80"/>
      </w:rPr>
      <w:t>Reporte con Jaspersoft</w:t>
    </w:r>
    <w:r w:rsidR="002D410E" w:rsidRPr="002D410E">
      <w:rPr>
        <w:i/>
        <w:color w:val="808080" w:themeColor="background1" w:themeShade="80"/>
      </w:rPr>
      <w:ptab w:relativeTo="margin" w:alignment="right" w:leader="none"/>
    </w:r>
    <w:r w:rsidR="002D410E" w:rsidRPr="002D410E">
      <w:rPr>
        <w:i/>
        <w:color w:val="808080" w:themeColor="background1" w:themeShade="80"/>
      </w:rPr>
      <w:t>Jordan Alemán Santana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1158"/>
    <w:multiLevelType w:val="hybridMultilevel"/>
    <w:tmpl w:val="43021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31143"/>
    <w:multiLevelType w:val="hybridMultilevel"/>
    <w:tmpl w:val="D338B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23881"/>
    <w:multiLevelType w:val="hybridMultilevel"/>
    <w:tmpl w:val="24A06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E2161"/>
    <w:multiLevelType w:val="hybridMultilevel"/>
    <w:tmpl w:val="5E44B7D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232CC"/>
    <w:multiLevelType w:val="hybridMultilevel"/>
    <w:tmpl w:val="5B0A012E"/>
    <w:lvl w:ilvl="0" w:tplc="5D9800A6">
      <w:start w:val="1"/>
      <w:numFmt w:val="bullet"/>
      <w:pStyle w:val="ODestacarfichero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10976"/>
    <w:multiLevelType w:val="multilevel"/>
    <w:tmpl w:val="2B0C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B35B7"/>
    <w:multiLevelType w:val="hybridMultilevel"/>
    <w:tmpl w:val="29C0F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C41E7"/>
    <w:multiLevelType w:val="hybridMultilevel"/>
    <w:tmpl w:val="13DC5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E18E7"/>
    <w:multiLevelType w:val="hybridMultilevel"/>
    <w:tmpl w:val="26A28E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D025A"/>
    <w:multiLevelType w:val="hybridMultilevel"/>
    <w:tmpl w:val="7CE62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4083B"/>
    <w:multiLevelType w:val="hybridMultilevel"/>
    <w:tmpl w:val="30D00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698747">
    <w:abstractNumId w:val="9"/>
  </w:num>
  <w:num w:numId="2" w16cid:durableId="1798060495">
    <w:abstractNumId w:val="10"/>
  </w:num>
  <w:num w:numId="3" w16cid:durableId="1721395996">
    <w:abstractNumId w:val="3"/>
  </w:num>
  <w:num w:numId="4" w16cid:durableId="727337249">
    <w:abstractNumId w:val="8"/>
  </w:num>
  <w:num w:numId="5" w16cid:durableId="2100175037">
    <w:abstractNumId w:val="0"/>
  </w:num>
  <w:num w:numId="6" w16cid:durableId="22679432">
    <w:abstractNumId w:val="6"/>
  </w:num>
  <w:num w:numId="7" w16cid:durableId="349183612">
    <w:abstractNumId w:val="1"/>
  </w:num>
  <w:num w:numId="8" w16cid:durableId="1569877060">
    <w:abstractNumId w:val="5"/>
  </w:num>
  <w:num w:numId="9" w16cid:durableId="1044671023">
    <w:abstractNumId w:val="7"/>
  </w:num>
  <w:num w:numId="10" w16cid:durableId="1936085808">
    <w:abstractNumId w:val="2"/>
  </w:num>
  <w:num w:numId="11" w16cid:durableId="905267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B4"/>
    <w:rsid w:val="00027A55"/>
    <w:rsid w:val="0003403D"/>
    <w:rsid w:val="000404AD"/>
    <w:rsid w:val="00093F8D"/>
    <w:rsid w:val="00094DB6"/>
    <w:rsid w:val="000C4FC7"/>
    <w:rsid w:val="000D3974"/>
    <w:rsid w:val="000F69C5"/>
    <w:rsid w:val="001114A7"/>
    <w:rsid w:val="00116DBB"/>
    <w:rsid w:val="001249E5"/>
    <w:rsid w:val="00170ED3"/>
    <w:rsid w:val="00176D29"/>
    <w:rsid w:val="00182BFC"/>
    <w:rsid w:val="001948DA"/>
    <w:rsid w:val="001A42CF"/>
    <w:rsid w:val="001F59CC"/>
    <w:rsid w:val="0020141C"/>
    <w:rsid w:val="002147A0"/>
    <w:rsid w:val="00223A97"/>
    <w:rsid w:val="00233549"/>
    <w:rsid w:val="0024410F"/>
    <w:rsid w:val="00245851"/>
    <w:rsid w:val="002C11E8"/>
    <w:rsid w:val="002D410E"/>
    <w:rsid w:val="00314712"/>
    <w:rsid w:val="0031602C"/>
    <w:rsid w:val="00316EF4"/>
    <w:rsid w:val="00324140"/>
    <w:rsid w:val="003322CC"/>
    <w:rsid w:val="00342224"/>
    <w:rsid w:val="00344C5F"/>
    <w:rsid w:val="0037526E"/>
    <w:rsid w:val="003A2D15"/>
    <w:rsid w:val="003B0107"/>
    <w:rsid w:val="003E1125"/>
    <w:rsid w:val="003E2479"/>
    <w:rsid w:val="004157CD"/>
    <w:rsid w:val="004375AC"/>
    <w:rsid w:val="00447E39"/>
    <w:rsid w:val="00453A22"/>
    <w:rsid w:val="00460D7E"/>
    <w:rsid w:val="0047132E"/>
    <w:rsid w:val="00493EA0"/>
    <w:rsid w:val="004A0279"/>
    <w:rsid w:val="005064FF"/>
    <w:rsid w:val="00524BBC"/>
    <w:rsid w:val="005333C7"/>
    <w:rsid w:val="00542363"/>
    <w:rsid w:val="005470B4"/>
    <w:rsid w:val="00555D5D"/>
    <w:rsid w:val="005739D1"/>
    <w:rsid w:val="005B167F"/>
    <w:rsid w:val="005D02CD"/>
    <w:rsid w:val="005E5E7A"/>
    <w:rsid w:val="005F14C5"/>
    <w:rsid w:val="00612FAD"/>
    <w:rsid w:val="00621E72"/>
    <w:rsid w:val="00636AE1"/>
    <w:rsid w:val="00656373"/>
    <w:rsid w:val="006908DC"/>
    <w:rsid w:val="006B07F9"/>
    <w:rsid w:val="006C45C4"/>
    <w:rsid w:val="006E4C32"/>
    <w:rsid w:val="006E4EE2"/>
    <w:rsid w:val="00700E5D"/>
    <w:rsid w:val="00732E22"/>
    <w:rsid w:val="00763FB4"/>
    <w:rsid w:val="00795576"/>
    <w:rsid w:val="007B1873"/>
    <w:rsid w:val="007D583C"/>
    <w:rsid w:val="0080330E"/>
    <w:rsid w:val="00804B00"/>
    <w:rsid w:val="00820286"/>
    <w:rsid w:val="00830C9B"/>
    <w:rsid w:val="00833BDB"/>
    <w:rsid w:val="00837A78"/>
    <w:rsid w:val="008539AF"/>
    <w:rsid w:val="008742EB"/>
    <w:rsid w:val="00880EBA"/>
    <w:rsid w:val="008C3993"/>
    <w:rsid w:val="008D2C00"/>
    <w:rsid w:val="008F4E84"/>
    <w:rsid w:val="00910CED"/>
    <w:rsid w:val="009110BF"/>
    <w:rsid w:val="00934261"/>
    <w:rsid w:val="009A5385"/>
    <w:rsid w:val="009D2E77"/>
    <w:rsid w:val="009D74D8"/>
    <w:rsid w:val="00A31B06"/>
    <w:rsid w:val="00A643B9"/>
    <w:rsid w:val="00A956F1"/>
    <w:rsid w:val="00AE5B2E"/>
    <w:rsid w:val="00AF183A"/>
    <w:rsid w:val="00B06C96"/>
    <w:rsid w:val="00B15EEF"/>
    <w:rsid w:val="00B4572C"/>
    <w:rsid w:val="00B471FE"/>
    <w:rsid w:val="00B520EB"/>
    <w:rsid w:val="00B53233"/>
    <w:rsid w:val="00BB5FB4"/>
    <w:rsid w:val="00BF4230"/>
    <w:rsid w:val="00C11BB4"/>
    <w:rsid w:val="00C15CCB"/>
    <w:rsid w:val="00C25F29"/>
    <w:rsid w:val="00C46000"/>
    <w:rsid w:val="00C526C5"/>
    <w:rsid w:val="00C62104"/>
    <w:rsid w:val="00C630E6"/>
    <w:rsid w:val="00C87D09"/>
    <w:rsid w:val="00C87DF5"/>
    <w:rsid w:val="00C92B1D"/>
    <w:rsid w:val="00C96D29"/>
    <w:rsid w:val="00CA5F8E"/>
    <w:rsid w:val="00CB5C0F"/>
    <w:rsid w:val="00CE4B0C"/>
    <w:rsid w:val="00CE4CAF"/>
    <w:rsid w:val="00D249FD"/>
    <w:rsid w:val="00D44FE7"/>
    <w:rsid w:val="00D55787"/>
    <w:rsid w:val="00D703BB"/>
    <w:rsid w:val="00E0612B"/>
    <w:rsid w:val="00E232F0"/>
    <w:rsid w:val="00E2449C"/>
    <w:rsid w:val="00E54048"/>
    <w:rsid w:val="00E70DE4"/>
    <w:rsid w:val="00EA60E3"/>
    <w:rsid w:val="00EE0BD5"/>
    <w:rsid w:val="00F06C15"/>
    <w:rsid w:val="00F1484B"/>
    <w:rsid w:val="00F173DC"/>
    <w:rsid w:val="00F26918"/>
    <w:rsid w:val="00F33751"/>
    <w:rsid w:val="00F406ED"/>
    <w:rsid w:val="00F43591"/>
    <w:rsid w:val="00F46606"/>
    <w:rsid w:val="00F71B2C"/>
    <w:rsid w:val="00FA55F4"/>
    <w:rsid w:val="00FB241B"/>
    <w:rsid w:val="00FC1894"/>
    <w:rsid w:val="00FC2D50"/>
    <w:rsid w:val="00FE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97E3"/>
  <w15:chartTrackingRefBased/>
  <w15:docId w15:val="{89D3A982-7D9C-4A64-A02B-679EEF0D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CB"/>
    <w:pPr>
      <w:spacing w:before="120"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E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410E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2D410E"/>
    <w:rPr>
      <w:rFonts w:eastAsiaTheme="minorEastAsia"/>
      <w:lang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2D410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itleChar">
    <w:name w:val="Title Char"/>
    <w:basedOn w:val="DefaultParagraphFont"/>
    <w:link w:val="Title"/>
    <w:uiPriority w:val="10"/>
    <w:rsid w:val="002D410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10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itleChar">
    <w:name w:val="Subtitle Char"/>
    <w:basedOn w:val="DefaultParagraphFont"/>
    <w:link w:val="Subtitle"/>
    <w:uiPriority w:val="11"/>
    <w:rsid w:val="002D410E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2D4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10E"/>
  </w:style>
  <w:style w:type="paragraph" w:styleId="Footer">
    <w:name w:val="footer"/>
    <w:basedOn w:val="Normal"/>
    <w:link w:val="FooterChar"/>
    <w:uiPriority w:val="99"/>
    <w:unhideWhenUsed/>
    <w:rsid w:val="002D4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10E"/>
  </w:style>
  <w:style w:type="paragraph" w:customStyle="1" w:styleId="Estilo1">
    <w:name w:val="Estilo1"/>
    <w:basedOn w:val="Heading1"/>
    <w:next w:val="Normal"/>
    <w:qFormat/>
    <w:rsid w:val="00E70DE4"/>
    <w:pPr>
      <w:spacing w:before="120" w:after="120"/>
    </w:pPr>
    <w:rPr>
      <w:rFonts w:ascii="Times New Roman" w:hAnsi="Times New Roman"/>
      <w:color w:val="002060"/>
      <w:sz w:val="42"/>
    </w:rPr>
  </w:style>
  <w:style w:type="paragraph" w:customStyle="1" w:styleId="Estilo2">
    <w:name w:val="Estilo2"/>
    <w:basedOn w:val="Heading2"/>
    <w:next w:val="Normal"/>
    <w:qFormat/>
    <w:rsid w:val="00324140"/>
    <w:pPr>
      <w:spacing w:before="120" w:after="120"/>
    </w:pPr>
    <w:rPr>
      <w:rFonts w:ascii="Times New Roman" w:hAnsi="Times New Roman"/>
      <w:b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D4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Especial">
    <w:name w:val="Título Especial"/>
    <w:basedOn w:val="Caption"/>
    <w:next w:val="Normal"/>
    <w:qFormat/>
    <w:rsid w:val="002D410E"/>
    <w:pPr>
      <w:spacing w:after="120"/>
    </w:pPr>
    <w:rPr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1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ubttuloEspecial">
    <w:name w:val="Subtítulo Especial"/>
    <w:basedOn w:val="Caption"/>
    <w:next w:val="Normal"/>
    <w:qFormat/>
    <w:rsid w:val="002D410E"/>
    <w:pPr>
      <w:spacing w:after="240"/>
    </w:pPr>
    <w:rPr>
      <w:color w:val="4472C4" w:themeColor="accent5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2D41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2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EB"/>
    <w:rPr>
      <w:rFonts w:ascii="Segoe UI" w:hAnsi="Segoe UI" w:cs="Segoe UI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8742EB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42EB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2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Cs/>
      <w:color w:val="00B0F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29"/>
    <w:rPr>
      <w:rFonts w:ascii="Times New Roman" w:hAnsi="Times New Roman"/>
      <w:iCs/>
      <w:color w:val="00B0F0"/>
    </w:rPr>
  </w:style>
  <w:style w:type="paragraph" w:customStyle="1" w:styleId="Ttuloconcita">
    <w:name w:val="Título con cita"/>
    <w:basedOn w:val="Heading1"/>
    <w:next w:val="Normal"/>
    <w:qFormat/>
    <w:rsid w:val="008742EB"/>
    <w:pPr>
      <w:pBdr>
        <w:top w:val="single" w:sz="8" w:space="1" w:color="auto"/>
        <w:bottom w:val="single" w:sz="8" w:space="1" w:color="auto"/>
      </w:pBdr>
      <w:jc w:val="center"/>
    </w:pPr>
    <w:rPr>
      <w:rFonts w:ascii="Times New Roman" w:hAnsi="Times New Roman" w:cs="Arial"/>
      <w:i/>
      <w:color w:val="002060"/>
      <w:sz w:val="24"/>
    </w:rPr>
  </w:style>
  <w:style w:type="paragraph" w:customStyle="1" w:styleId="Estilo3">
    <w:name w:val="Estilo3"/>
    <w:basedOn w:val="Heading3"/>
    <w:next w:val="Normal"/>
    <w:qFormat/>
    <w:rsid w:val="00324140"/>
    <w:pPr>
      <w:spacing w:before="120" w:after="120"/>
    </w:pPr>
    <w:rPr>
      <w:rFonts w:ascii="Times New Roman" w:hAnsi="Times New Roman"/>
      <w:color w:val="4472C4" w:themeColor="accent5"/>
      <w:sz w:val="28"/>
    </w:rPr>
  </w:style>
  <w:style w:type="paragraph" w:customStyle="1" w:styleId="Default">
    <w:name w:val="Default"/>
    <w:rsid w:val="00223A9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E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359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F435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22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22CC"/>
    <w:rPr>
      <w:color w:val="954F72" w:themeColor="followedHyperlink"/>
      <w:u w:val="single"/>
    </w:rPr>
  </w:style>
  <w:style w:type="paragraph" w:customStyle="1" w:styleId="OComando">
    <w:name w:val="O.Comando"/>
    <w:basedOn w:val="Normal"/>
    <w:next w:val="Normal"/>
    <w:qFormat/>
    <w:rsid w:val="00E70DE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70D26"/>
      <w:spacing w:before="0" w:after="0"/>
    </w:pPr>
    <w:rPr>
      <w:color w:val="FFFFFF" w:themeColor="background1"/>
      <w:lang w:eastAsia="es-ES"/>
    </w:rPr>
  </w:style>
  <w:style w:type="paragraph" w:customStyle="1" w:styleId="OContenidoArchivo">
    <w:name w:val="O.ContenidoArchivo"/>
    <w:basedOn w:val="OComando"/>
    <w:qFormat/>
    <w:rsid w:val="00E70DE4"/>
    <w:pPr>
      <w:pBdr>
        <w:top w:val="single" w:sz="12" w:space="1" w:color="auto"/>
        <w:left w:val="single" w:sz="12" w:space="4" w:color="auto"/>
        <w:bottom w:val="single" w:sz="12" w:space="0" w:color="auto"/>
        <w:right w:val="single" w:sz="12" w:space="4" w:color="auto"/>
      </w:pBdr>
      <w:shd w:val="clear" w:color="auto" w:fill="F2F2F2" w:themeFill="background1" w:themeFillShade="F2"/>
    </w:pPr>
    <w:rPr>
      <w:color w:val="auto"/>
    </w:rPr>
  </w:style>
  <w:style w:type="paragraph" w:customStyle="1" w:styleId="ODestacarfichero">
    <w:name w:val="O.Destacar fichero"/>
    <w:basedOn w:val="ListParagraph"/>
    <w:next w:val="Normal"/>
    <w:qFormat/>
    <w:rsid w:val="00E70DE4"/>
    <w:pPr>
      <w:numPr>
        <w:numId w:val="11"/>
      </w:numPr>
    </w:pPr>
    <w:rPr>
      <w:b/>
      <w:color w:val="7030A0"/>
    </w:rPr>
  </w:style>
  <w:style w:type="character" w:styleId="UnresolvedMention">
    <w:name w:val="Unresolved Mention"/>
    <w:basedOn w:val="DefaultParagraphFont"/>
    <w:uiPriority w:val="99"/>
    <w:semiHidden/>
    <w:unhideWhenUsed/>
    <w:rsid w:val="00C87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Jordan\Documentos\CicloSuperior\PlantillaInform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581DF6-9D90-4DA2-8EE7-92758261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PlantillaInformes.dotx</Template>
  <TotalTime>59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AED</vt:lpstr>
      <vt:lpstr>ADE</vt:lpstr>
    </vt:vector>
  </TitlesOfParts>
  <Company>desarrollo de interfaces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2ºDAM</dc:title>
  <dc:subject>Azure</dc:subject>
  <dc:creator>Jordan Alemán Santana</dc:creator>
  <cp:keywords/>
  <dc:description/>
  <cp:lastModifiedBy>Jordan Alemán Santana</cp:lastModifiedBy>
  <cp:revision>20</cp:revision>
  <cp:lastPrinted>2023-11-27T19:42:00Z</cp:lastPrinted>
  <dcterms:created xsi:type="dcterms:W3CDTF">2023-11-20T15:45:00Z</dcterms:created>
  <dcterms:modified xsi:type="dcterms:W3CDTF">2024-01-22T18:36:00Z</dcterms:modified>
</cp:coreProperties>
</file>